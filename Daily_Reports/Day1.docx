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EB32F" w14:textId="77777777" w:rsidR="00297E9D" w:rsidRPr="00297E9D" w:rsidRDefault="00297E9D" w:rsidP="00297E9D">
      <w:pPr>
        <w:jc w:val="center"/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  <w:highlight w:val="yellow"/>
        </w:rPr>
        <w:t>📅</w:t>
      </w:r>
      <w:r w:rsidRPr="00297E9D">
        <w:rPr>
          <w:b/>
          <w:bCs/>
          <w:sz w:val="30"/>
          <w:highlight w:val="yellow"/>
        </w:rPr>
        <w:t xml:space="preserve"> Today’s Wealth To-Do List</w:t>
      </w:r>
    </w:p>
    <w:p w14:paraId="0B6801DA" w14:textId="77777777" w:rsidR="00297E9D" w:rsidRPr="00297E9D" w:rsidRDefault="00297E9D" w:rsidP="00297E9D">
      <w:pPr>
        <w:rPr>
          <w:sz w:val="30"/>
        </w:rPr>
      </w:pPr>
      <w:r w:rsidRPr="00297E9D">
        <w:rPr>
          <w:sz w:val="30"/>
        </w:rPr>
        <w:pict w14:anchorId="1DBA7071">
          <v:rect id="_x0000_i1078" style="width:0;height:1.5pt" o:hralign="center" o:hrstd="t" o:hr="t" fillcolor="#a0a0a0" stroked="f"/>
        </w:pict>
      </w:r>
    </w:p>
    <w:p w14:paraId="301BC051" w14:textId="505E42BF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📅</w:t>
      </w:r>
      <w:r w:rsidRPr="00297E9D">
        <w:rPr>
          <w:b/>
          <w:bCs/>
          <w:sz w:val="30"/>
        </w:rPr>
        <w:t xml:space="preserve"> </w:t>
      </w:r>
      <w:r w:rsidRPr="00297E9D">
        <w:rPr>
          <w:b/>
          <w:bCs/>
          <w:sz w:val="30"/>
        </w:rPr>
        <w:t>Today’s</w:t>
      </w:r>
      <w:r w:rsidRPr="00297E9D">
        <w:rPr>
          <w:b/>
          <w:bCs/>
          <w:sz w:val="30"/>
        </w:rPr>
        <w:t xml:space="preserve"> Wealth To-Do List</w:t>
      </w:r>
    </w:p>
    <w:p w14:paraId="33ADBF24" w14:textId="77777777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🔹</w:t>
      </w:r>
      <w:r w:rsidRPr="00297E9D">
        <w:rPr>
          <w:b/>
          <w:bCs/>
          <w:sz w:val="30"/>
        </w:rPr>
        <w:t xml:space="preserve"> 1. Coding (MERN </w:t>
      </w:r>
      <w:proofErr w:type="spellStart"/>
      <w:r w:rsidRPr="00297E9D">
        <w:rPr>
          <w:b/>
          <w:bCs/>
          <w:sz w:val="30"/>
        </w:rPr>
        <w:t>ToDo</w:t>
      </w:r>
      <w:proofErr w:type="spellEnd"/>
      <w:r w:rsidRPr="00297E9D">
        <w:rPr>
          <w:b/>
          <w:bCs/>
          <w:sz w:val="30"/>
        </w:rPr>
        <w:t xml:space="preserve"> App)</w:t>
      </w:r>
    </w:p>
    <w:p w14:paraId="2B8A8825" w14:textId="77777777" w:rsidR="00297E9D" w:rsidRPr="00297E9D" w:rsidRDefault="00297E9D" w:rsidP="00297E9D">
      <w:pPr>
        <w:numPr>
          <w:ilvl w:val="0"/>
          <w:numId w:val="11"/>
        </w:numPr>
        <w:rPr>
          <w:sz w:val="30"/>
        </w:rPr>
      </w:pPr>
      <w:r w:rsidRPr="00297E9D">
        <w:rPr>
          <w:sz w:val="30"/>
        </w:rPr>
        <w:t xml:space="preserve">Build </w:t>
      </w:r>
      <w:r w:rsidRPr="00297E9D">
        <w:rPr>
          <w:b/>
          <w:bCs/>
          <w:sz w:val="30"/>
        </w:rPr>
        <w:t>todoModule.js</w:t>
      </w:r>
    </w:p>
    <w:p w14:paraId="7C95B287" w14:textId="77777777" w:rsidR="00297E9D" w:rsidRPr="00297E9D" w:rsidRDefault="00297E9D" w:rsidP="00297E9D">
      <w:pPr>
        <w:numPr>
          <w:ilvl w:val="0"/>
          <w:numId w:val="11"/>
        </w:numPr>
        <w:rPr>
          <w:sz w:val="30"/>
        </w:rPr>
      </w:pPr>
      <w:r w:rsidRPr="00297E9D">
        <w:rPr>
          <w:sz w:val="30"/>
        </w:rPr>
        <w:t xml:space="preserve">Build </w:t>
      </w:r>
      <w:r w:rsidRPr="00297E9D">
        <w:rPr>
          <w:b/>
          <w:bCs/>
          <w:sz w:val="30"/>
        </w:rPr>
        <w:t>todoController.js</w:t>
      </w:r>
    </w:p>
    <w:p w14:paraId="15EEE300" w14:textId="77777777" w:rsidR="00297E9D" w:rsidRPr="00297E9D" w:rsidRDefault="00297E9D" w:rsidP="00297E9D">
      <w:pPr>
        <w:numPr>
          <w:ilvl w:val="0"/>
          <w:numId w:val="11"/>
        </w:numPr>
        <w:rPr>
          <w:sz w:val="30"/>
        </w:rPr>
      </w:pPr>
      <w:r w:rsidRPr="00297E9D">
        <w:rPr>
          <w:sz w:val="30"/>
        </w:rPr>
        <w:t xml:space="preserve">Build </w:t>
      </w:r>
      <w:r w:rsidRPr="00297E9D">
        <w:rPr>
          <w:b/>
          <w:bCs/>
          <w:sz w:val="30"/>
        </w:rPr>
        <w:t>todoRoutes.js</w:t>
      </w:r>
    </w:p>
    <w:p w14:paraId="08873784" w14:textId="77777777" w:rsidR="00297E9D" w:rsidRPr="00297E9D" w:rsidRDefault="00297E9D" w:rsidP="00297E9D">
      <w:pPr>
        <w:numPr>
          <w:ilvl w:val="0"/>
          <w:numId w:val="11"/>
        </w:numPr>
        <w:rPr>
          <w:sz w:val="30"/>
        </w:rPr>
      </w:pPr>
      <w:r w:rsidRPr="00297E9D">
        <w:rPr>
          <w:sz w:val="30"/>
        </w:rPr>
        <w:t>Watch &amp; take notes:</w:t>
      </w:r>
    </w:p>
    <w:p w14:paraId="4669857D" w14:textId="77777777" w:rsidR="00297E9D" w:rsidRPr="00297E9D" w:rsidRDefault="00297E9D" w:rsidP="00297E9D">
      <w:pPr>
        <w:numPr>
          <w:ilvl w:val="1"/>
          <w:numId w:val="11"/>
        </w:numPr>
        <w:rPr>
          <w:sz w:val="30"/>
        </w:rPr>
      </w:pPr>
      <w:r w:rsidRPr="00297E9D">
        <w:rPr>
          <w:b/>
          <w:bCs/>
          <w:sz w:val="30"/>
        </w:rPr>
        <w:t>userController.js</w:t>
      </w:r>
    </w:p>
    <w:p w14:paraId="5932F1A3" w14:textId="77777777" w:rsidR="00297E9D" w:rsidRPr="00297E9D" w:rsidRDefault="00297E9D" w:rsidP="00297E9D">
      <w:pPr>
        <w:numPr>
          <w:ilvl w:val="1"/>
          <w:numId w:val="11"/>
        </w:numPr>
        <w:rPr>
          <w:sz w:val="30"/>
        </w:rPr>
      </w:pPr>
      <w:r w:rsidRPr="00297E9D">
        <w:rPr>
          <w:b/>
          <w:bCs/>
          <w:sz w:val="30"/>
        </w:rPr>
        <w:t>token.js</w:t>
      </w:r>
    </w:p>
    <w:p w14:paraId="126CE344" w14:textId="77777777" w:rsidR="00297E9D" w:rsidRPr="00297E9D" w:rsidRDefault="00297E9D" w:rsidP="00297E9D">
      <w:pPr>
        <w:numPr>
          <w:ilvl w:val="1"/>
          <w:numId w:val="11"/>
        </w:numPr>
        <w:rPr>
          <w:sz w:val="30"/>
        </w:rPr>
      </w:pPr>
      <w:r w:rsidRPr="00297E9D">
        <w:rPr>
          <w:b/>
          <w:bCs/>
          <w:sz w:val="30"/>
        </w:rPr>
        <w:t>authorize.js</w:t>
      </w:r>
    </w:p>
    <w:p w14:paraId="76577480" w14:textId="77777777" w:rsidR="00297E9D" w:rsidRPr="00297E9D" w:rsidRDefault="00297E9D" w:rsidP="00297E9D">
      <w:pPr>
        <w:numPr>
          <w:ilvl w:val="1"/>
          <w:numId w:val="11"/>
        </w:numPr>
        <w:rPr>
          <w:sz w:val="30"/>
        </w:rPr>
      </w:pPr>
      <w:r w:rsidRPr="00297E9D">
        <w:rPr>
          <w:b/>
          <w:bCs/>
          <w:sz w:val="30"/>
        </w:rPr>
        <w:t>userModule.js</w:t>
      </w:r>
    </w:p>
    <w:p w14:paraId="141D59AC" w14:textId="77777777" w:rsidR="00297E9D" w:rsidRPr="00297E9D" w:rsidRDefault="00297E9D" w:rsidP="00297E9D">
      <w:pPr>
        <w:numPr>
          <w:ilvl w:val="1"/>
          <w:numId w:val="11"/>
        </w:numPr>
        <w:rPr>
          <w:sz w:val="30"/>
        </w:rPr>
      </w:pPr>
      <w:r w:rsidRPr="00297E9D">
        <w:rPr>
          <w:b/>
          <w:bCs/>
          <w:sz w:val="30"/>
        </w:rPr>
        <w:t>userRoutes.js</w:t>
      </w:r>
    </w:p>
    <w:p w14:paraId="4505E909" w14:textId="77777777" w:rsidR="00297E9D" w:rsidRPr="00297E9D" w:rsidRDefault="00297E9D" w:rsidP="00297E9D">
      <w:pPr>
        <w:rPr>
          <w:sz w:val="30"/>
        </w:rPr>
      </w:pPr>
      <w:r w:rsidRPr="00297E9D">
        <w:rPr>
          <w:sz w:val="30"/>
        </w:rPr>
        <w:pict w14:anchorId="1478694F">
          <v:rect id="_x0000_i1062" style="width:0;height:1.5pt" o:hralign="center" o:hrstd="t" o:hr="t" fillcolor="#a0a0a0" stroked="f"/>
        </w:pict>
      </w:r>
    </w:p>
    <w:p w14:paraId="0EC9D809" w14:textId="77777777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🔹</w:t>
      </w:r>
      <w:r w:rsidRPr="00297E9D">
        <w:rPr>
          <w:b/>
          <w:bCs/>
          <w:sz w:val="30"/>
        </w:rPr>
        <w:t xml:space="preserve"> 2. Content Creation</w:t>
      </w:r>
    </w:p>
    <w:p w14:paraId="70719BF8" w14:textId="77777777" w:rsidR="00297E9D" w:rsidRPr="00297E9D" w:rsidRDefault="00297E9D" w:rsidP="00297E9D">
      <w:pPr>
        <w:numPr>
          <w:ilvl w:val="0"/>
          <w:numId w:val="12"/>
        </w:numPr>
        <w:rPr>
          <w:sz w:val="30"/>
        </w:rPr>
      </w:pPr>
      <w:r w:rsidRPr="00297E9D">
        <w:rPr>
          <w:sz w:val="30"/>
        </w:rPr>
        <w:t xml:space="preserve">Create content: </w:t>
      </w:r>
      <w:r w:rsidRPr="00297E9D">
        <w:rPr>
          <w:b/>
          <w:bCs/>
          <w:sz w:val="30"/>
        </w:rPr>
        <w:t xml:space="preserve">“What I learned today while building my </w:t>
      </w:r>
      <w:proofErr w:type="spellStart"/>
      <w:r w:rsidRPr="00297E9D">
        <w:rPr>
          <w:b/>
          <w:bCs/>
          <w:sz w:val="30"/>
        </w:rPr>
        <w:t>ToDo</w:t>
      </w:r>
      <w:proofErr w:type="spellEnd"/>
      <w:r w:rsidRPr="00297E9D">
        <w:rPr>
          <w:b/>
          <w:bCs/>
          <w:sz w:val="30"/>
        </w:rPr>
        <w:t xml:space="preserve"> app”</w:t>
      </w:r>
      <w:r w:rsidRPr="00297E9D">
        <w:rPr>
          <w:sz w:val="30"/>
        </w:rPr>
        <w:br/>
      </w:r>
      <w:r w:rsidRPr="00297E9D">
        <w:rPr>
          <w:i/>
          <w:iCs/>
          <w:sz w:val="30"/>
        </w:rPr>
        <w:t>(could be a LinkedIn post, YouTube short, or GitHub update)</w:t>
      </w:r>
    </w:p>
    <w:p w14:paraId="51797CF8" w14:textId="77777777" w:rsidR="00297E9D" w:rsidRPr="00297E9D" w:rsidRDefault="00297E9D" w:rsidP="00297E9D">
      <w:pPr>
        <w:rPr>
          <w:sz w:val="30"/>
        </w:rPr>
      </w:pPr>
      <w:r w:rsidRPr="00297E9D">
        <w:rPr>
          <w:sz w:val="30"/>
        </w:rPr>
        <w:pict w14:anchorId="6A6CAF66">
          <v:rect id="_x0000_i1063" style="width:0;height:1.5pt" o:hralign="center" o:hrstd="t" o:hr="t" fillcolor="#a0a0a0" stroked="f"/>
        </w:pict>
      </w:r>
    </w:p>
    <w:p w14:paraId="3CBC03F2" w14:textId="77777777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🔹</w:t>
      </w:r>
      <w:r w:rsidRPr="00297E9D">
        <w:rPr>
          <w:b/>
          <w:bCs/>
          <w:sz w:val="30"/>
        </w:rPr>
        <w:t xml:space="preserve"> 3. Communication Skill</w:t>
      </w:r>
    </w:p>
    <w:p w14:paraId="13F02A31" w14:textId="77777777" w:rsidR="00297E9D" w:rsidRPr="00297E9D" w:rsidRDefault="00297E9D" w:rsidP="00297E9D">
      <w:pPr>
        <w:numPr>
          <w:ilvl w:val="0"/>
          <w:numId w:val="13"/>
        </w:numPr>
        <w:rPr>
          <w:sz w:val="30"/>
        </w:rPr>
      </w:pPr>
      <w:r w:rsidRPr="00297E9D">
        <w:rPr>
          <w:sz w:val="30"/>
        </w:rPr>
        <w:t xml:space="preserve">Watch </w:t>
      </w:r>
      <w:r w:rsidRPr="00297E9D">
        <w:rPr>
          <w:b/>
          <w:bCs/>
          <w:sz w:val="30"/>
        </w:rPr>
        <w:t>30 min Reader Books Club video</w:t>
      </w:r>
    </w:p>
    <w:p w14:paraId="7F8F5404" w14:textId="77777777" w:rsidR="00297E9D" w:rsidRPr="00297E9D" w:rsidRDefault="00297E9D" w:rsidP="00297E9D">
      <w:pPr>
        <w:numPr>
          <w:ilvl w:val="0"/>
          <w:numId w:val="13"/>
        </w:numPr>
        <w:rPr>
          <w:sz w:val="30"/>
        </w:rPr>
      </w:pPr>
      <w:r w:rsidRPr="00297E9D">
        <w:rPr>
          <w:sz w:val="30"/>
        </w:rPr>
        <w:t>Take notes while watching</w:t>
      </w:r>
    </w:p>
    <w:p w14:paraId="389722D4" w14:textId="77777777" w:rsidR="00297E9D" w:rsidRPr="00297E9D" w:rsidRDefault="00297E9D" w:rsidP="00297E9D">
      <w:pPr>
        <w:rPr>
          <w:sz w:val="30"/>
        </w:rPr>
      </w:pPr>
      <w:r w:rsidRPr="00297E9D">
        <w:rPr>
          <w:sz w:val="30"/>
        </w:rPr>
        <w:pict w14:anchorId="6691C2A1">
          <v:rect id="_x0000_i1064" style="width:0;height:1.5pt" o:hralign="center" o:hrstd="t" o:hr="t" fillcolor="#a0a0a0" stroked="f"/>
        </w:pict>
      </w:r>
    </w:p>
    <w:p w14:paraId="191FDEC8" w14:textId="77777777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🔹</w:t>
      </w:r>
      <w:r w:rsidRPr="00297E9D">
        <w:rPr>
          <w:b/>
          <w:bCs/>
          <w:sz w:val="30"/>
        </w:rPr>
        <w:t xml:space="preserve"> 4. Financial Literacy</w:t>
      </w:r>
    </w:p>
    <w:p w14:paraId="76B2683C" w14:textId="77777777" w:rsidR="00297E9D" w:rsidRPr="00297E9D" w:rsidRDefault="00297E9D" w:rsidP="00297E9D">
      <w:pPr>
        <w:numPr>
          <w:ilvl w:val="0"/>
          <w:numId w:val="14"/>
        </w:numPr>
        <w:rPr>
          <w:sz w:val="30"/>
        </w:rPr>
      </w:pPr>
      <w:r w:rsidRPr="00297E9D">
        <w:rPr>
          <w:sz w:val="30"/>
        </w:rPr>
        <w:t xml:space="preserve">Watch </w:t>
      </w:r>
      <w:r w:rsidRPr="00297E9D">
        <w:rPr>
          <w:b/>
          <w:bCs/>
          <w:sz w:val="30"/>
        </w:rPr>
        <w:t>60 min Finance Masterclass video</w:t>
      </w:r>
    </w:p>
    <w:p w14:paraId="3555ADE0" w14:textId="77777777" w:rsidR="00297E9D" w:rsidRPr="00297E9D" w:rsidRDefault="00297E9D" w:rsidP="00297E9D">
      <w:pPr>
        <w:numPr>
          <w:ilvl w:val="0"/>
          <w:numId w:val="14"/>
        </w:numPr>
        <w:rPr>
          <w:sz w:val="30"/>
        </w:rPr>
      </w:pPr>
      <w:r w:rsidRPr="00297E9D">
        <w:rPr>
          <w:sz w:val="30"/>
        </w:rPr>
        <w:lastRenderedPageBreak/>
        <w:t>Take detailed notes</w:t>
      </w:r>
    </w:p>
    <w:p w14:paraId="26B7712B" w14:textId="26F41B24" w:rsidR="002D0B7B" w:rsidRDefault="00297E9D" w:rsidP="00297E9D">
      <w:pPr>
        <w:rPr>
          <w:sz w:val="30"/>
        </w:rPr>
      </w:pPr>
      <w:r w:rsidRPr="00297E9D">
        <w:rPr>
          <w:sz w:val="30"/>
        </w:rPr>
        <w:pict w14:anchorId="00E48DE2">
          <v:rect id="_x0000_i1065" style="width:0;height:1.5pt" o:hralign="center" o:hrstd="t" o:hr="t" fillcolor="#a0a0a0" stroked="f"/>
        </w:pict>
      </w:r>
    </w:p>
    <w:p w14:paraId="187763BA" w14:textId="77777777" w:rsidR="00297E9D" w:rsidRDefault="00297E9D" w:rsidP="00297E9D">
      <w:pPr>
        <w:rPr>
          <w:sz w:val="30"/>
        </w:rPr>
      </w:pPr>
    </w:p>
    <w:p w14:paraId="064B344D" w14:textId="77777777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📊</w:t>
      </w:r>
      <w:r w:rsidRPr="00297E9D">
        <w:rPr>
          <w:b/>
          <w:bCs/>
          <w:sz w:val="30"/>
        </w:rPr>
        <w:t xml:space="preserve"> Wealth Report Framework</w:t>
      </w:r>
    </w:p>
    <w:p w14:paraId="0E221C0F" w14:textId="77777777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🔹</w:t>
      </w:r>
      <w:r w:rsidRPr="00297E9D">
        <w:rPr>
          <w:b/>
          <w:bCs/>
          <w:sz w:val="30"/>
        </w:rPr>
        <w:t xml:space="preserve"> 1. Daily Wealth Report (Quick Log)</w:t>
      </w:r>
    </w:p>
    <w:p w14:paraId="4D9B13C3" w14:textId="77777777" w:rsidR="00297E9D" w:rsidRPr="00297E9D" w:rsidRDefault="00297E9D" w:rsidP="00297E9D">
      <w:pPr>
        <w:rPr>
          <w:sz w:val="30"/>
        </w:rPr>
      </w:pPr>
      <w:r w:rsidRPr="00297E9D">
        <w:rPr>
          <w:sz w:val="30"/>
        </w:rPr>
        <w:t>Every night, note down:</w:t>
      </w:r>
    </w:p>
    <w:p w14:paraId="5151EF0A" w14:textId="77777777" w:rsidR="00297E9D" w:rsidRPr="00297E9D" w:rsidRDefault="00297E9D" w:rsidP="00297E9D">
      <w:pPr>
        <w:numPr>
          <w:ilvl w:val="0"/>
          <w:numId w:val="16"/>
        </w:numPr>
        <w:rPr>
          <w:sz w:val="30"/>
        </w:rPr>
      </w:pPr>
      <w:r w:rsidRPr="00297E9D">
        <w:rPr>
          <w:rFonts w:ascii="Segoe UI Emoji" w:hAnsi="Segoe UI Emoji" w:cs="Segoe UI Emoji"/>
          <w:sz w:val="30"/>
        </w:rPr>
        <w:t>✅</w:t>
      </w:r>
      <w:r w:rsidRPr="00297E9D">
        <w:rPr>
          <w:sz w:val="30"/>
        </w:rPr>
        <w:t xml:space="preserve"> </w:t>
      </w:r>
      <w:r w:rsidRPr="00297E9D">
        <w:rPr>
          <w:b/>
          <w:bCs/>
          <w:sz w:val="30"/>
        </w:rPr>
        <w:t>Coding:</w:t>
      </w:r>
      <w:r w:rsidRPr="00297E9D">
        <w:rPr>
          <w:sz w:val="30"/>
        </w:rPr>
        <w:t xml:space="preserve"> Kya </w:t>
      </w:r>
      <w:proofErr w:type="spellStart"/>
      <w:r w:rsidRPr="00297E9D">
        <w:rPr>
          <w:sz w:val="30"/>
        </w:rPr>
        <w:t>banaya</w:t>
      </w:r>
      <w:proofErr w:type="spellEnd"/>
      <w:r w:rsidRPr="00297E9D">
        <w:rPr>
          <w:sz w:val="30"/>
        </w:rPr>
        <w:t xml:space="preserve"> / deploy </w:t>
      </w:r>
      <w:proofErr w:type="spellStart"/>
      <w:r w:rsidRPr="00297E9D">
        <w:rPr>
          <w:sz w:val="30"/>
        </w:rPr>
        <w:t>kiya</w:t>
      </w:r>
      <w:proofErr w:type="spellEnd"/>
      <w:r w:rsidRPr="00297E9D">
        <w:rPr>
          <w:sz w:val="30"/>
        </w:rPr>
        <w:t xml:space="preserve"> / </w:t>
      </w:r>
      <w:proofErr w:type="spellStart"/>
      <w:r w:rsidRPr="00297E9D">
        <w:rPr>
          <w:sz w:val="30"/>
        </w:rPr>
        <w:t>kya</w:t>
      </w:r>
      <w:proofErr w:type="spellEnd"/>
      <w:r w:rsidRPr="00297E9D">
        <w:rPr>
          <w:sz w:val="30"/>
        </w:rPr>
        <w:t xml:space="preserve"> </w:t>
      </w:r>
      <w:proofErr w:type="spellStart"/>
      <w:r w:rsidRPr="00297E9D">
        <w:rPr>
          <w:sz w:val="30"/>
        </w:rPr>
        <w:t>sikha</w:t>
      </w:r>
      <w:proofErr w:type="spellEnd"/>
    </w:p>
    <w:p w14:paraId="4F4C2C3F" w14:textId="77777777" w:rsidR="00297E9D" w:rsidRPr="00297E9D" w:rsidRDefault="00297E9D" w:rsidP="00297E9D">
      <w:pPr>
        <w:numPr>
          <w:ilvl w:val="0"/>
          <w:numId w:val="16"/>
        </w:numPr>
        <w:rPr>
          <w:sz w:val="30"/>
        </w:rPr>
      </w:pPr>
      <w:r w:rsidRPr="00297E9D">
        <w:rPr>
          <w:rFonts w:ascii="Segoe UI Emoji" w:hAnsi="Segoe UI Emoji" w:cs="Segoe UI Emoji"/>
          <w:sz w:val="30"/>
        </w:rPr>
        <w:t>✅</w:t>
      </w:r>
      <w:r w:rsidRPr="00297E9D">
        <w:rPr>
          <w:sz w:val="30"/>
        </w:rPr>
        <w:t xml:space="preserve"> </w:t>
      </w:r>
      <w:r w:rsidRPr="00297E9D">
        <w:rPr>
          <w:b/>
          <w:bCs/>
          <w:sz w:val="30"/>
        </w:rPr>
        <w:t>Content:</w:t>
      </w:r>
      <w:r w:rsidRPr="00297E9D">
        <w:rPr>
          <w:sz w:val="30"/>
        </w:rPr>
        <w:t xml:space="preserve"> Kya post </w:t>
      </w:r>
      <w:proofErr w:type="spellStart"/>
      <w:r w:rsidRPr="00297E9D">
        <w:rPr>
          <w:sz w:val="30"/>
        </w:rPr>
        <w:t>kiya</w:t>
      </w:r>
      <w:proofErr w:type="spellEnd"/>
      <w:r w:rsidRPr="00297E9D">
        <w:rPr>
          <w:sz w:val="30"/>
        </w:rPr>
        <w:t xml:space="preserve"> / live </w:t>
      </w:r>
      <w:proofErr w:type="spellStart"/>
      <w:r w:rsidRPr="00297E9D">
        <w:rPr>
          <w:sz w:val="30"/>
        </w:rPr>
        <w:t>kiya</w:t>
      </w:r>
      <w:proofErr w:type="spellEnd"/>
      <w:r w:rsidRPr="00297E9D">
        <w:rPr>
          <w:sz w:val="30"/>
        </w:rPr>
        <w:t xml:space="preserve"> / </w:t>
      </w:r>
      <w:proofErr w:type="spellStart"/>
      <w:r w:rsidRPr="00297E9D">
        <w:rPr>
          <w:sz w:val="30"/>
        </w:rPr>
        <w:t>kitne</w:t>
      </w:r>
      <w:proofErr w:type="spellEnd"/>
      <w:r w:rsidRPr="00297E9D">
        <w:rPr>
          <w:sz w:val="30"/>
        </w:rPr>
        <w:t xml:space="preserve"> views-engagement </w:t>
      </w:r>
      <w:proofErr w:type="spellStart"/>
      <w:r w:rsidRPr="00297E9D">
        <w:rPr>
          <w:sz w:val="30"/>
        </w:rPr>
        <w:t>aaye</w:t>
      </w:r>
      <w:proofErr w:type="spellEnd"/>
    </w:p>
    <w:p w14:paraId="384A5005" w14:textId="77777777" w:rsidR="00297E9D" w:rsidRPr="00297E9D" w:rsidRDefault="00297E9D" w:rsidP="00297E9D">
      <w:pPr>
        <w:numPr>
          <w:ilvl w:val="0"/>
          <w:numId w:val="16"/>
        </w:numPr>
        <w:rPr>
          <w:sz w:val="30"/>
        </w:rPr>
      </w:pPr>
      <w:r w:rsidRPr="00297E9D">
        <w:rPr>
          <w:rFonts w:ascii="Segoe UI Emoji" w:hAnsi="Segoe UI Emoji" w:cs="Segoe UI Emoji"/>
          <w:sz w:val="30"/>
        </w:rPr>
        <w:t>✅</w:t>
      </w:r>
      <w:r w:rsidRPr="00297E9D">
        <w:rPr>
          <w:sz w:val="30"/>
        </w:rPr>
        <w:t xml:space="preserve"> </w:t>
      </w:r>
      <w:r w:rsidRPr="00297E9D">
        <w:rPr>
          <w:b/>
          <w:bCs/>
          <w:sz w:val="30"/>
        </w:rPr>
        <w:t>Communication:</w:t>
      </w:r>
      <w:r w:rsidRPr="00297E9D">
        <w:rPr>
          <w:sz w:val="30"/>
        </w:rPr>
        <w:t xml:space="preserve"> Kya practice </w:t>
      </w:r>
      <w:proofErr w:type="spellStart"/>
      <w:r w:rsidRPr="00297E9D">
        <w:rPr>
          <w:sz w:val="30"/>
        </w:rPr>
        <w:t>kiya</w:t>
      </w:r>
      <w:proofErr w:type="spellEnd"/>
      <w:r w:rsidRPr="00297E9D">
        <w:rPr>
          <w:sz w:val="30"/>
        </w:rPr>
        <w:t xml:space="preserve"> (proposal, notes, call simulation)</w:t>
      </w:r>
    </w:p>
    <w:p w14:paraId="15EC8F35" w14:textId="77777777" w:rsidR="00297E9D" w:rsidRPr="00297E9D" w:rsidRDefault="00297E9D" w:rsidP="00297E9D">
      <w:pPr>
        <w:numPr>
          <w:ilvl w:val="0"/>
          <w:numId w:val="16"/>
        </w:numPr>
        <w:rPr>
          <w:sz w:val="30"/>
        </w:rPr>
      </w:pPr>
      <w:r w:rsidRPr="00297E9D">
        <w:rPr>
          <w:rFonts w:ascii="Segoe UI Emoji" w:hAnsi="Segoe UI Emoji" w:cs="Segoe UI Emoji"/>
          <w:sz w:val="30"/>
        </w:rPr>
        <w:t>✅</w:t>
      </w:r>
      <w:r w:rsidRPr="00297E9D">
        <w:rPr>
          <w:sz w:val="30"/>
        </w:rPr>
        <w:t xml:space="preserve"> </w:t>
      </w:r>
      <w:r w:rsidRPr="00297E9D">
        <w:rPr>
          <w:b/>
          <w:bCs/>
          <w:sz w:val="30"/>
        </w:rPr>
        <w:t>Finance:</w:t>
      </w:r>
      <w:r w:rsidRPr="00297E9D">
        <w:rPr>
          <w:sz w:val="30"/>
        </w:rPr>
        <w:t xml:space="preserve"> Kya </w:t>
      </w:r>
      <w:proofErr w:type="spellStart"/>
      <w:r w:rsidRPr="00297E9D">
        <w:rPr>
          <w:sz w:val="30"/>
        </w:rPr>
        <w:t>seekha</w:t>
      </w:r>
      <w:proofErr w:type="spellEnd"/>
      <w:r w:rsidRPr="00297E9D">
        <w:rPr>
          <w:sz w:val="30"/>
        </w:rPr>
        <w:t xml:space="preserve"> (topic) + expenses/investment update</w:t>
      </w:r>
    </w:p>
    <w:p w14:paraId="2F3EB15B" w14:textId="77777777" w:rsidR="00297E9D" w:rsidRPr="00297E9D" w:rsidRDefault="00297E9D" w:rsidP="00297E9D">
      <w:pPr>
        <w:numPr>
          <w:ilvl w:val="0"/>
          <w:numId w:val="16"/>
        </w:numPr>
        <w:rPr>
          <w:sz w:val="30"/>
        </w:rPr>
      </w:pPr>
      <w:r w:rsidRPr="00297E9D">
        <w:rPr>
          <w:rFonts w:ascii="Segoe UI Emoji" w:hAnsi="Segoe UI Emoji" w:cs="Segoe UI Emoji"/>
          <w:sz w:val="30"/>
        </w:rPr>
        <w:t>✅</w:t>
      </w:r>
      <w:r w:rsidRPr="00297E9D">
        <w:rPr>
          <w:sz w:val="30"/>
        </w:rPr>
        <w:t xml:space="preserve"> </w:t>
      </w:r>
      <w:r w:rsidRPr="00297E9D">
        <w:rPr>
          <w:b/>
          <w:bCs/>
          <w:sz w:val="30"/>
        </w:rPr>
        <w:t>Reflection:</w:t>
      </w:r>
      <w:r w:rsidRPr="00297E9D">
        <w:rPr>
          <w:sz w:val="30"/>
        </w:rPr>
        <w:t xml:space="preserve"> </w:t>
      </w:r>
      <w:proofErr w:type="spellStart"/>
      <w:r w:rsidRPr="00297E9D">
        <w:rPr>
          <w:sz w:val="30"/>
        </w:rPr>
        <w:t>Aaj</w:t>
      </w:r>
      <w:proofErr w:type="spellEnd"/>
      <w:r w:rsidRPr="00297E9D">
        <w:rPr>
          <w:sz w:val="30"/>
        </w:rPr>
        <w:t xml:space="preserve"> </w:t>
      </w:r>
      <w:proofErr w:type="spellStart"/>
      <w:r w:rsidRPr="00297E9D">
        <w:rPr>
          <w:sz w:val="30"/>
        </w:rPr>
        <w:t>kya</w:t>
      </w:r>
      <w:proofErr w:type="spellEnd"/>
      <w:r w:rsidRPr="00297E9D">
        <w:rPr>
          <w:sz w:val="30"/>
        </w:rPr>
        <w:t xml:space="preserve"> best </w:t>
      </w:r>
      <w:proofErr w:type="spellStart"/>
      <w:r w:rsidRPr="00297E9D">
        <w:rPr>
          <w:sz w:val="30"/>
        </w:rPr>
        <w:t>tha</w:t>
      </w:r>
      <w:proofErr w:type="spellEnd"/>
      <w:r w:rsidRPr="00297E9D">
        <w:rPr>
          <w:sz w:val="30"/>
        </w:rPr>
        <w:t xml:space="preserve">? Kya improve </w:t>
      </w:r>
      <w:proofErr w:type="spellStart"/>
      <w:r w:rsidRPr="00297E9D">
        <w:rPr>
          <w:sz w:val="30"/>
        </w:rPr>
        <w:t>karna</w:t>
      </w:r>
      <w:proofErr w:type="spellEnd"/>
      <w:r w:rsidRPr="00297E9D">
        <w:rPr>
          <w:sz w:val="30"/>
        </w:rPr>
        <w:t xml:space="preserve"> </w:t>
      </w:r>
      <w:proofErr w:type="spellStart"/>
      <w:r w:rsidRPr="00297E9D">
        <w:rPr>
          <w:sz w:val="30"/>
        </w:rPr>
        <w:t>hai</w:t>
      </w:r>
      <w:proofErr w:type="spellEnd"/>
      <w:r w:rsidRPr="00297E9D">
        <w:rPr>
          <w:sz w:val="30"/>
        </w:rPr>
        <w:t>?</w:t>
      </w:r>
    </w:p>
    <w:p w14:paraId="1326C661" w14:textId="77777777" w:rsidR="00297E9D" w:rsidRPr="00297E9D" w:rsidRDefault="00297E9D" w:rsidP="00297E9D">
      <w:pPr>
        <w:rPr>
          <w:sz w:val="30"/>
        </w:rPr>
      </w:pPr>
      <w:r w:rsidRPr="00297E9D">
        <w:rPr>
          <w:i/>
          <w:iCs/>
          <w:sz w:val="30"/>
        </w:rPr>
        <w:t>(Format: 5–6 bullet points daily)</w:t>
      </w:r>
    </w:p>
    <w:p w14:paraId="37AAE66D" w14:textId="1E415197" w:rsidR="00297E9D" w:rsidRPr="00297E9D" w:rsidRDefault="00297E9D" w:rsidP="00297E9D">
      <w:pPr>
        <w:rPr>
          <w:sz w:val="30"/>
        </w:rPr>
      </w:pPr>
    </w:p>
    <w:sectPr w:rsidR="00297E9D" w:rsidRPr="00297E9D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B3CEB" w14:textId="77777777" w:rsidR="001A33C4" w:rsidRDefault="001A33C4" w:rsidP="00A30E50">
      <w:pPr>
        <w:spacing w:after="0" w:line="240" w:lineRule="auto"/>
      </w:pPr>
      <w:r>
        <w:separator/>
      </w:r>
    </w:p>
  </w:endnote>
  <w:endnote w:type="continuationSeparator" w:id="0">
    <w:p w14:paraId="1F172F41" w14:textId="77777777" w:rsidR="001A33C4" w:rsidRDefault="001A33C4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5F99B" w14:textId="77777777" w:rsidR="001A33C4" w:rsidRDefault="001A33C4" w:rsidP="00A30E50">
      <w:pPr>
        <w:spacing w:after="0" w:line="240" w:lineRule="auto"/>
      </w:pPr>
      <w:r>
        <w:separator/>
      </w:r>
    </w:p>
  </w:footnote>
  <w:footnote w:type="continuationSeparator" w:id="0">
    <w:p w14:paraId="0172AF05" w14:textId="77777777" w:rsidR="001A33C4" w:rsidRDefault="001A33C4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011E"/>
    <w:multiLevelType w:val="multilevel"/>
    <w:tmpl w:val="2D3E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4D32"/>
    <w:multiLevelType w:val="multilevel"/>
    <w:tmpl w:val="7AA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3588"/>
    <w:multiLevelType w:val="multilevel"/>
    <w:tmpl w:val="A34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14259"/>
    <w:multiLevelType w:val="multilevel"/>
    <w:tmpl w:val="02B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698C"/>
    <w:multiLevelType w:val="multilevel"/>
    <w:tmpl w:val="01B0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31A59"/>
    <w:multiLevelType w:val="multilevel"/>
    <w:tmpl w:val="FF8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427E3"/>
    <w:multiLevelType w:val="multilevel"/>
    <w:tmpl w:val="D3E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574DB"/>
    <w:multiLevelType w:val="multilevel"/>
    <w:tmpl w:val="8F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91995"/>
    <w:multiLevelType w:val="multilevel"/>
    <w:tmpl w:val="17F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C5C1B"/>
    <w:multiLevelType w:val="multilevel"/>
    <w:tmpl w:val="6C5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C384C"/>
    <w:multiLevelType w:val="multilevel"/>
    <w:tmpl w:val="129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F724C"/>
    <w:multiLevelType w:val="multilevel"/>
    <w:tmpl w:val="281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73254"/>
    <w:multiLevelType w:val="multilevel"/>
    <w:tmpl w:val="00D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27809"/>
    <w:multiLevelType w:val="multilevel"/>
    <w:tmpl w:val="761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37A9D"/>
    <w:multiLevelType w:val="multilevel"/>
    <w:tmpl w:val="5E1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200B7"/>
    <w:multiLevelType w:val="multilevel"/>
    <w:tmpl w:val="278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825728">
    <w:abstractNumId w:val="6"/>
  </w:num>
  <w:num w:numId="2" w16cid:durableId="287592993">
    <w:abstractNumId w:val="5"/>
  </w:num>
  <w:num w:numId="3" w16cid:durableId="1303583060">
    <w:abstractNumId w:val="9"/>
  </w:num>
  <w:num w:numId="4" w16cid:durableId="957024412">
    <w:abstractNumId w:val="7"/>
  </w:num>
  <w:num w:numId="5" w16cid:durableId="1495143294">
    <w:abstractNumId w:val="13"/>
  </w:num>
  <w:num w:numId="6" w16cid:durableId="133715503">
    <w:abstractNumId w:val="15"/>
  </w:num>
  <w:num w:numId="7" w16cid:durableId="1179933081">
    <w:abstractNumId w:val="14"/>
  </w:num>
  <w:num w:numId="8" w16cid:durableId="198590165">
    <w:abstractNumId w:val="1"/>
  </w:num>
  <w:num w:numId="9" w16cid:durableId="962541703">
    <w:abstractNumId w:val="3"/>
  </w:num>
  <w:num w:numId="10" w16cid:durableId="1710376493">
    <w:abstractNumId w:val="10"/>
  </w:num>
  <w:num w:numId="11" w16cid:durableId="51000823">
    <w:abstractNumId w:val="8"/>
  </w:num>
  <w:num w:numId="12" w16cid:durableId="590741874">
    <w:abstractNumId w:val="0"/>
  </w:num>
  <w:num w:numId="13" w16cid:durableId="1499081768">
    <w:abstractNumId w:val="2"/>
  </w:num>
  <w:num w:numId="14" w16cid:durableId="253783099">
    <w:abstractNumId w:val="4"/>
  </w:num>
  <w:num w:numId="15" w16cid:durableId="598024901">
    <w:abstractNumId w:val="12"/>
  </w:num>
  <w:num w:numId="16" w16cid:durableId="963466541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260DA"/>
    <w:rsid w:val="00032F76"/>
    <w:rsid w:val="00036C6C"/>
    <w:rsid w:val="000374B4"/>
    <w:rsid w:val="00074DBB"/>
    <w:rsid w:val="000911DB"/>
    <w:rsid w:val="000918DB"/>
    <w:rsid w:val="000A1828"/>
    <w:rsid w:val="000B7314"/>
    <w:rsid w:val="000C04F6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A33C4"/>
    <w:rsid w:val="001A3C48"/>
    <w:rsid w:val="001E5734"/>
    <w:rsid w:val="001F1A5B"/>
    <w:rsid w:val="002473E9"/>
    <w:rsid w:val="002677EE"/>
    <w:rsid w:val="002700B9"/>
    <w:rsid w:val="00271D04"/>
    <w:rsid w:val="00272E41"/>
    <w:rsid w:val="002832CB"/>
    <w:rsid w:val="00290088"/>
    <w:rsid w:val="00291F98"/>
    <w:rsid w:val="00295341"/>
    <w:rsid w:val="002961A5"/>
    <w:rsid w:val="00297E9D"/>
    <w:rsid w:val="002A4C7A"/>
    <w:rsid w:val="002D0B7B"/>
    <w:rsid w:val="002D6C19"/>
    <w:rsid w:val="002E08E8"/>
    <w:rsid w:val="002E0903"/>
    <w:rsid w:val="002E5670"/>
    <w:rsid w:val="00300C72"/>
    <w:rsid w:val="00315F33"/>
    <w:rsid w:val="00332692"/>
    <w:rsid w:val="00332E33"/>
    <w:rsid w:val="00351720"/>
    <w:rsid w:val="003573C9"/>
    <w:rsid w:val="003616E3"/>
    <w:rsid w:val="00367660"/>
    <w:rsid w:val="00375C92"/>
    <w:rsid w:val="00384DE0"/>
    <w:rsid w:val="00394AB0"/>
    <w:rsid w:val="003A1B0C"/>
    <w:rsid w:val="003A4AF9"/>
    <w:rsid w:val="003B6C00"/>
    <w:rsid w:val="003B775F"/>
    <w:rsid w:val="003C59C5"/>
    <w:rsid w:val="003C7042"/>
    <w:rsid w:val="003D6F76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56CDF"/>
    <w:rsid w:val="005D1AC4"/>
    <w:rsid w:val="005E69E7"/>
    <w:rsid w:val="006078AD"/>
    <w:rsid w:val="00640073"/>
    <w:rsid w:val="006440EF"/>
    <w:rsid w:val="006813B7"/>
    <w:rsid w:val="00682019"/>
    <w:rsid w:val="006E4EE7"/>
    <w:rsid w:val="007031A9"/>
    <w:rsid w:val="00750B38"/>
    <w:rsid w:val="00753192"/>
    <w:rsid w:val="007660F4"/>
    <w:rsid w:val="00776A6F"/>
    <w:rsid w:val="00790DC5"/>
    <w:rsid w:val="00792F49"/>
    <w:rsid w:val="007A3CAE"/>
    <w:rsid w:val="007C4419"/>
    <w:rsid w:val="007D54F9"/>
    <w:rsid w:val="007D6F98"/>
    <w:rsid w:val="007E562E"/>
    <w:rsid w:val="007F3DF7"/>
    <w:rsid w:val="008439E1"/>
    <w:rsid w:val="00854ED4"/>
    <w:rsid w:val="00857BEC"/>
    <w:rsid w:val="00860733"/>
    <w:rsid w:val="008B0AB9"/>
    <w:rsid w:val="008C6CC4"/>
    <w:rsid w:val="00904B61"/>
    <w:rsid w:val="00904BA7"/>
    <w:rsid w:val="00942B90"/>
    <w:rsid w:val="00952F6D"/>
    <w:rsid w:val="0095348F"/>
    <w:rsid w:val="00971605"/>
    <w:rsid w:val="00994982"/>
    <w:rsid w:val="009E498B"/>
    <w:rsid w:val="009F1032"/>
    <w:rsid w:val="009F1A02"/>
    <w:rsid w:val="00A30E50"/>
    <w:rsid w:val="00A31334"/>
    <w:rsid w:val="00A7152A"/>
    <w:rsid w:val="00A75472"/>
    <w:rsid w:val="00A80100"/>
    <w:rsid w:val="00A844A2"/>
    <w:rsid w:val="00AC10CC"/>
    <w:rsid w:val="00AD69C5"/>
    <w:rsid w:val="00B10DC7"/>
    <w:rsid w:val="00B423A1"/>
    <w:rsid w:val="00B757F0"/>
    <w:rsid w:val="00B8356C"/>
    <w:rsid w:val="00B975A0"/>
    <w:rsid w:val="00BC5989"/>
    <w:rsid w:val="00BD4D87"/>
    <w:rsid w:val="00C27537"/>
    <w:rsid w:val="00C305BA"/>
    <w:rsid w:val="00C46D2A"/>
    <w:rsid w:val="00C5270B"/>
    <w:rsid w:val="00C5402E"/>
    <w:rsid w:val="00C7758D"/>
    <w:rsid w:val="00C8512E"/>
    <w:rsid w:val="00C919AF"/>
    <w:rsid w:val="00C97796"/>
    <w:rsid w:val="00CA4C4C"/>
    <w:rsid w:val="00CA4C9D"/>
    <w:rsid w:val="00CB75ED"/>
    <w:rsid w:val="00CC34BF"/>
    <w:rsid w:val="00CC43AD"/>
    <w:rsid w:val="00CD558B"/>
    <w:rsid w:val="00CD611D"/>
    <w:rsid w:val="00D21371"/>
    <w:rsid w:val="00D223A4"/>
    <w:rsid w:val="00D31F11"/>
    <w:rsid w:val="00D534B8"/>
    <w:rsid w:val="00D67807"/>
    <w:rsid w:val="00D7138D"/>
    <w:rsid w:val="00D958BE"/>
    <w:rsid w:val="00DA683A"/>
    <w:rsid w:val="00DD2A84"/>
    <w:rsid w:val="00DF79AE"/>
    <w:rsid w:val="00E1432E"/>
    <w:rsid w:val="00E302B8"/>
    <w:rsid w:val="00E350FA"/>
    <w:rsid w:val="00E4631D"/>
    <w:rsid w:val="00E4755E"/>
    <w:rsid w:val="00E62687"/>
    <w:rsid w:val="00E756F7"/>
    <w:rsid w:val="00E9520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C08CC"/>
    <w:rsid w:val="00FE7584"/>
    <w:rsid w:val="00FE78A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C44D8100-0DB5-41BC-A1CB-63CFD1CA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9D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763BC"/>
    <w:rsid w:val="000A0EC0"/>
    <w:rsid w:val="000B0C88"/>
    <w:rsid w:val="000B7314"/>
    <w:rsid w:val="000C692F"/>
    <w:rsid w:val="000F663C"/>
    <w:rsid w:val="00184DFA"/>
    <w:rsid w:val="00191601"/>
    <w:rsid w:val="00271D04"/>
    <w:rsid w:val="00276B7C"/>
    <w:rsid w:val="00291CED"/>
    <w:rsid w:val="00331512"/>
    <w:rsid w:val="00332E33"/>
    <w:rsid w:val="00351720"/>
    <w:rsid w:val="00384DE0"/>
    <w:rsid w:val="003A0922"/>
    <w:rsid w:val="003D6F76"/>
    <w:rsid w:val="003E1BC9"/>
    <w:rsid w:val="0048402F"/>
    <w:rsid w:val="004C3F45"/>
    <w:rsid w:val="00556CDF"/>
    <w:rsid w:val="005D1AC4"/>
    <w:rsid w:val="005D6512"/>
    <w:rsid w:val="006E73F1"/>
    <w:rsid w:val="007031A9"/>
    <w:rsid w:val="007D54F9"/>
    <w:rsid w:val="007D6F98"/>
    <w:rsid w:val="008777E5"/>
    <w:rsid w:val="008B6E26"/>
    <w:rsid w:val="008F4704"/>
    <w:rsid w:val="0095348F"/>
    <w:rsid w:val="009745EF"/>
    <w:rsid w:val="009D5C50"/>
    <w:rsid w:val="00A7152A"/>
    <w:rsid w:val="00AC7C78"/>
    <w:rsid w:val="00B10DC7"/>
    <w:rsid w:val="00B12821"/>
    <w:rsid w:val="00B423A1"/>
    <w:rsid w:val="00B5504B"/>
    <w:rsid w:val="00C305BA"/>
    <w:rsid w:val="00C52F4C"/>
    <w:rsid w:val="00C82A29"/>
    <w:rsid w:val="00CC34BF"/>
    <w:rsid w:val="00CD611D"/>
    <w:rsid w:val="00D1435D"/>
    <w:rsid w:val="00D21371"/>
    <w:rsid w:val="00D223A4"/>
    <w:rsid w:val="00D31F11"/>
    <w:rsid w:val="00D7138D"/>
    <w:rsid w:val="00D76BA2"/>
    <w:rsid w:val="00DB0EBC"/>
    <w:rsid w:val="00E245CC"/>
    <w:rsid w:val="00E302B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Day1</Template>
  <TotalTime>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Pvt Ltd</cp:lastModifiedBy>
  <cp:revision>2</cp:revision>
  <cp:lastPrinted>2025-08-23T10:06:00Z</cp:lastPrinted>
  <dcterms:created xsi:type="dcterms:W3CDTF">2025-09-26T12:51:00Z</dcterms:created>
  <dcterms:modified xsi:type="dcterms:W3CDTF">2025-09-26T12:51:00Z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