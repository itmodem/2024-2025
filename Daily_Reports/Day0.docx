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F1E9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t xml:space="preserve">Good question Boss </w:t>
      </w:r>
      <w:r w:rsidRPr="00AE28FB">
        <w:rPr>
          <w:rFonts w:ascii="Segoe UI Emoji" w:hAnsi="Segoe UI Emoji" w:cs="Segoe UI Emoji"/>
          <w:sz w:val="40"/>
        </w:rPr>
        <w:t>🔥</w:t>
      </w:r>
      <w:r w:rsidRPr="00AE28FB">
        <w:rPr>
          <w:sz w:val="40"/>
        </w:rPr>
        <w:t xml:space="preserve"> — Agar tum </w:t>
      </w:r>
      <w:r w:rsidRPr="00AE28FB">
        <w:rPr>
          <w:b/>
          <w:bCs/>
          <w:sz w:val="40"/>
        </w:rPr>
        <w:t>wealth-building journey</w:t>
      </w:r>
      <w:r w:rsidRPr="00AE28FB">
        <w:rPr>
          <w:sz w:val="40"/>
        </w:rPr>
        <w:t xml:space="preserve"> ko seriously track </w:t>
      </w:r>
      <w:proofErr w:type="spellStart"/>
      <w:r w:rsidRPr="00AE28FB">
        <w:rPr>
          <w:sz w:val="40"/>
        </w:rPr>
        <w:t>karna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chahte</w:t>
      </w:r>
      <w:proofErr w:type="spellEnd"/>
      <w:r w:rsidRPr="00AE28FB">
        <w:rPr>
          <w:sz w:val="40"/>
        </w:rPr>
        <w:t xml:space="preserve"> ho, to </w:t>
      </w:r>
      <w:r w:rsidRPr="00AE28FB">
        <w:rPr>
          <w:b/>
          <w:bCs/>
          <w:sz w:val="40"/>
        </w:rPr>
        <w:t>daily/weekly reports</w:t>
      </w:r>
      <w:r w:rsidRPr="00AE28FB">
        <w:rPr>
          <w:sz w:val="40"/>
        </w:rPr>
        <w:t xml:space="preserve"> banana </w:t>
      </w:r>
      <w:proofErr w:type="spellStart"/>
      <w:r w:rsidRPr="00AE28FB">
        <w:rPr>
          <w:sz w:val="40"/>
        </w:rPr>
        <w:t>zaroori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hai</w:t>
      </w:r>
      <w:proofErr w:type="spellEnd"/>
      <w:r w:rsidRPr="00AE28FB">
        <w:rPr>
          <w:sz w:val="40"/>
        </w:rPr>
        <w:t xml:space="preserve">. Report = </w:t>
      </w:r>
      <w:proofErr w:type="spellStart"/>
      <w:r w:rsidRPr="00AE28FB">
        <w:rPr>
          <w:sz w:val="40"/>
        </w:rPr>
        <w:t>Tumhari</w:t>
      </w:r>
      <w:proofErr w:type="spellEnd"/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growth ka proof + accountability system</w:t>
      </w:r>
      <w:r w:rsidRPr="00AE28FB">
        <w:rPr>
          <w:sz w:val="40"/>
        </w:rPr>
        <w:t>.</w:t>
      </w:r>
    </w:p>
    <w:p w14:paraId="2E485DA0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2403245A">
          <v:rect id="_x0000_i1061" style="width:0;height:1.5pt" o:hralign="center" o:hrstd="t" o:hr="t" fillcolor="#a0a0a0" stroked="f"/>
        </w:pict>
      </w:r>
    </w:p>
    <w:p w14:paraId="293C7EC5" w14:textId="77777777" w:rsidR="00AE28FB" w:rsidRPr="00AE28FB" w:rsidRDefault="00AE28FB" w:rsidP="00AE28FB">
      <w:pPr>
        <w:rPr>
          <w:b/>
          <w:bCs/>
          <w:sz w:val="40"/>
        </w:rPr>
      </w:pPr>
      <w:r w:rsidRPr="00AE28FB">
        <w:rPr>
          <w:rFonts w:ascii="Segoe UI Emoji" w:hAnsi="Segoe UI Emoji" w:cs="Segoe UI Emoji"/>
          <w:b/>
          <w:bCs/>
          <w:sz w:val="40"/>
        </w:rPr>
        <w:t>📊</w:t>
      </w:r>
      <w:r w:rsidRPr="00AE28FB">
        <w:rPr>
          <w:b/>
          <w:bCs/>
          <w:sz w:val="40"/>
        </w:rPr>
        <w:t xml:space="preserve"> Wealth Report Framework</w:t>
      </w:r>
    </w:p>
    <w:p w14:paraId="10D81586" w14:textId="77777777" w:rsidR="00AE28FB" w:rsidRPr="00AE28FB" w:rsidRDefault="00AE28FB" w:rsidP="00AE28FB">
      <w:pPr>
        <w:rPr>
          <w:b/>
          <w:bCs/>
          <w:sz w:val="40"/>
        </w:rPr>
      </w:pPr>
      <w:r w:rsidRPr="00AE28FB">
        <w:rPr>
          <w:rFonts w:ascii="Segoe UI Emoji" w:hAnsi="Segoe UI Emoji" w:cs="Segoe UI Emoji"/>
          <w:b/>
          <w:bCs/>
          <w:sz w:val="40"/>
        </w:rPr>
        <w:t>🔹</w:t>
      </w:r>
      <w:r w:rsidRPr="00AE28FB">
        <w:rPr>
          <w:b/>
          <w:bCs/>
          <w:sz w:val="40"/>
        </w:rPr>
        <w:t xml:space="preserve"> 1. Daily Wealth Report (Quick Log)</w:t>
      </w:r>
    </w:p>
    <w:p w14:paraId="4CBE73DF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t>Every night, note down:</w:t>
      </w:r>
    </w:p>
    <w:p w14:paraId="417002B6" w14:textId="77777777" w:rsidR="00AE28FB" w:rsidRPr="00AE28FB" w:rsidRDefault="00AE28FB" w:rsidP="00AE28FB">
      <w:pPr>
        <w:numPr>
          <w:ilvl w:val="0"/>
          <w:numId w:val="11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Coding:</w:t>
      </w:r>
      <w:r w:rsidRPr="00AE28FB">
        <w:rPr>
          <w:sz w:val="40"/>
        </w:rPr>
        <w:t xml:space="preserve"> Kya </w:t>
      </w:r>
      <w:proofErr w:type="spellStart"/>
      <w:r w:rsidRPr="00AE28FB">
        <w:rPr>
          <w:sz w:val="40"/>
        </w:rPr>
        <w:t>banaya</w:t>
      </w:r>
      <w:proofErr w:type="spellEnd"/>
      <w:r w:rsidRPr="00AE28FB">
        <w:rPr>
          <w:sz w:val="40"/>
        </w:rPr>
        <w:t xml:space="preserve"> / deploy </w:t>
      </w:r>
      <w:proofErr w:type="spellStart"/>
      <w:r w:rsidRPr="00AE28FB">
        <w:rPr>
          <w:sz w:val="40"/>
        </w:rPr>
        <w:t>kiya</w:t>
      </w:r>
      <w:proofErr w:type="spellEnd"/>
      <w:r w:rsidRPr="00AE28FB">
        <w:rPr>
          <w:sz w:val="40"/>
        </w:rPr>
        <w:t xml:space="preserve"> / </w:t>
      </w:r>
      <w:proofErr w:type="spellStart"/>
      <w:r w:rsidRPr="00AE28FB">
        <w:rPr>
          <w:sz w:val="40"/>
        </w:rPr>
        <w:t>kya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sikha</w:t>
      </w:r>
      <w:proofErr w:type="spellEnd"/>
    </w:p>
    <w:p w14:paraId="0124CBA6" w14:textId="77777777" w:rsidR="00AE28FB" w:rsidRPr="00AE28FB" w:rsidRDefault="00AE28FB" w:rsidP="00AE28FB">
      <w:pPr>
        <w:numPr>
          <w:ilvl w:val="0"/>
          <w:numId w:val="11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Content:</w:t>
      </w:r>
      <w:r w:rsidRPr="00AE28FB">
        <w:rPr>
          <w:sz w:val="40"/>
        </w:rPr>
        <w:t xml:space="preserve"> Kya post </w:t>
      </w:r>
      <w:proofErr w:type="spellStart"/>
      <w:r w:rsidRPr="00AE28FB">
        <w:rPr>
          <w:sz w:val="40"/>
        </w:rPr>
        <w:t>kiya</w:t>
      </w:r>
      <w:proofErr w:type="spellEnd"/>
      <w:r w:rsidRPr="00AE28FB">
        <w:rPr>
          <w:sz w:val="40"/>
        </w:rPr>
        <w:t xml:space="preserve"> / live </w:t>
      </w:r>
      <w:proofErr w:type="spellStart"/>
      <w:r w:rsidRPr="00AE28FB">
        <w:rPr>
          <w:sz w:val="40"/>
        </w:rPr>
        <w:t>kiya</w:t>
      </w:r>
      <w:proofErr w:type="spellEnd"/>
      <w:r w:rsidRPr="00AE28FB">
        <w:rPr>
          <w:sz w:val="40"/>
        </w:rPr>
        <w:t xml:space="preserve"> / </w:t>
      </w:r>
      <w:proofErr w:type="spellStart"/>
      <w:r w:rsidRPr="00AE28FB">
        <w:rPr>
          <w:sz w:val="40"/>
        </w:rPr>
        <w:t>kitne</w:t>
      </w:r>
      <w:proofErr w:type="spellEnd"/>
      <w:r w:rsidRPr="00AE28FB">
        <w:rPr>
          <w:sz w:val="40"/>
        </w:rPr>
        <w:t xml:space="preserve"> views-engagement </w:t>
      </w:r>
      <w:proofErr w:type="spellStart"/>
      <w:r w:rsidRPr="00AE28FB">
        <w:rPr>
          <w:sz w:val="40"/>
        </w:rPr>
        <w:t>aaye</w:t>
      </w:r>
      <w:proofErr w:type="spellEnd"/>
    </w:p>
    <w:p w14:paraId="7BA55660" w14:textId="77777777" w:rsidR="00AE28FB" w:rsidRPr="00AE28FB" w:rsidRDefault="00AE28FB" w:rsidP="00AE28FB">
      <w:pPr>
        <w:numPr>
          <w:ilvl w:val="0"/>
          <w:numId w:val="11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Communication:</w:t>
      </w:r>
      <w:r w:rsidRPr="00AE28FB">
        <w:rPr>
          <w:sz w:val="40"/>
        </w:rPr>
        <w:t xml:space="preserve"> Kya practice </w:t>
      </w:r>
      <w:proofErr w:type="spellStart"/>
      <w:r w:rsidRPr="00AE28FB">
        <w:rPr>
          <w:sz w:val="40"/>
        </w:rPr>
        <w:t>kiya</w:t>
      </w:r>
      <w:proofErr w:type="spellEnd"/>
      <w:r w:rsidRPr="00AE28FB">
        <w:rPr>
          <w:sz w:val="40"/>
        </w:rPr>
        <w:t xml:space="preserve"> (proposal, notes, call simulation)</w:t>
      </w:r>
    </w:p>
    <w:p w14:paraId="10EF8E20" w14:textId="77777777" w:rsidR="00AE28FB" w:rsidRPr="00AE28FB" w:rsidRDefault="00AE28FB" w:rsidP="00AE28FB">
      <w:pPr>
        <w:numPr>
          <w:ilvl w:val="0"/>
          <w:numId w:val="11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Finance:</w:t>
      </w:r>
      <w:r w:rsidRPr="00AE28FB">
        <w:rPr>
          <w:sz w:val="40"/>
        </w:rPr>
        <w:t xml:space="preserve"> Kya </w:t>
      </w:r>
      <w:proofErr w:type="spellStart"/>
      <w:r w:rsidRPr="00AE28FB">
        <w:rPr>
          <w:sz w:val="40"/>
        </w:rPr>
        <w:t>seekha</w:t>
      </w:r>
      <w:proofErr w:type="spellEnd"/>
      <w:r w:rsidRPr="00AE28FB">
        <w:rPr>
          <w:sz w:val="40"/>
        </w:rPr>
        <w:t xml:space="preserve"> (topic) + expenses/investment update</w:t>
      </w:r>
    </w:p>
    <w:p w14:paraId="512C1A32" w14:textId="77777777" w:rsidR="00AE28FB" w:rsidRPr="00AE28FB" w:rsidRDefault="00AE28FB" w:rsidP="00AE28FB">
      <w:pPr>
        <w:numPr>
          <w:ilvl w:val="0"/>
          <w:numId w:val="11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Reflection: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Aaj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kya</w:t>
      </w:r>
      <w:proofErr w:type="spellEnd"/>
      <w:r w:rsidRPr="00AE28FB">
        <w:rPr>
          <w:sz w:val="40"/>
        </w:rPr>
        <w:t xml:space="preserve"> best </w:t>
      </w:r>
      <w:proofErr w:type="spellStart"/>
      <w:r w:rsidRPr="00AE28FB">
        <w:rPr>
          <w:sz w:val="40"/>
        </w:rPr>
        <w:t>tha</w:t>
      </w:r>
      <w:proofErr w:type="spellEnd"/>
      <w:r w:rsidRPr="00AE28FB">
        <w:rPr>
          <w:sz w:val="40"/>
        </w:rPr>
        <w:t xml:space="preserve">? Kya improve </w:t>
      </w:r>
      <w:proofErr w:type="spellStart"/>
      <w:r w:rsidRPr="00AE28FB">
        <w:rPr>
          <w:sz w:val="40"/>
        </w:rPr>
        <w:t>karna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hai</w:t>
      </w:r>
      <w:proofErr w:type="spellEnd"/>
      <w:r w:rsidRPr="00AE28FB">
        <w:rPr>
          <w:sz w:val="40"/>
        </w:rPr>
        <w:t>?</w:t>
      </w:r>
    </w:p>
    <w:p w14:paraId="23F5CF53" w14:textId="77777777" w:rsidR="00AE28FB" w:rsidRPr="00AE28FB" w:rsidRDefault="00AE28FB" w:rsidP="00AE28FB">
      <w:pPr>
        <w:rPr>
          <w:sz w:val="40"/>
        </w:rPr>
      </w:pPr>
      <w:r w:rsidRPr="00AE28FB">
        <w:rPr>
          <w:i/>
          <w:iCs/>
          <w:sz w:val="40"/>
        </w:rPr>
        <w:t>(Format: 5–6 bullet points daily)</w:t>
      </w:r>
    </w:p>
    <w:p w14:paraId="281F70DB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279664C4">
          <v:rect id="_x0000_i1062" style="width:0;height:1.5pt" o:hralign="center" o:hrstd="t" o:hr="t" fillcolor="#a0a0a0" stroked="f"/>
        </w:pict>
      </w:r>
    </w:p>
    <w:p w14:paraId="593942E5" w14:textId="77777777" w:rsidR="00AE28FB" w:rsidRPr="00AE28FB" w:rsidRDefault="00AE28FB" w:rsidP="00AE28FB">
      <w:pPr>
        <w:rPr>
          <w:b/>
          <w:bCs/>
          <w:sz w:val="40"/>
        </w:rPr>
      </w:pPr>
      <w:r w:rsidRPr="00AE28FB">
        <w:rPr>
          <w:rFonts w:ascii="Segoe UI Emoji" w:hAnsi="Segoe UI Emoji" w:cs="Segoe UI Emoji"/>
          <w:b/>
          <w:bCs/>
          <w:sz w:val="40"/>
        </w:rPr>
        <w:t>🔹</w:t>
      </w:r>
      <w:r w:rsidRPr="00AE28FB">
        <w:rPr>
          <w:b/>
          <w:bCs/>
          <w:sz w:val="40"/>
        </w:rPr>
        <w:t xml:space="preserve"> 2. Weekly Wealth Report (Sunday Review)</w:t>
      </w:r>
    </w:p>
    <w:p w14:paraId="04C83405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t>Summarize the week:</w:t>
      </w:r>
    </w:p>
    <w:p w14:paraId="0F805BB7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lastRenderedPageBreak/>
        <w:t>👨</w:t>
      </w:r>
      <w:r w:rsidRPr="00AE28FB">
        <w:rPr>
          <w:sz w:val="40"/>
        </w:rPr>
        <w:t>‍</w:t>
      </w:r>
      <w:r w:rsidRPr="00AE28FB">
        <w:rPr>
          <w:rFonts w:ascii="Segoe UI Emoji" w:hAnsi="Segoe UI Emoji" w:cs="Segoe UI Emoji"/>
          <w:sz w:val="40"/>
        </w:rPr>
        <w:t>💻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Projects: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kitne</w:t>
      </w:r>
      <w:proofErr w:type="spellEnd"/>
      <w:r w:rsidRPr="00AE28FB">
        <w:rPr>
          <w:sz w:val="40"/>
        </w:rPr>
        <w:t xml:space="preserve"> features complete hue, GitHub commits</w:t>
      </w:r>
    </w:p>
    <w:p w14:paraId="4A4B424A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🎥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Content: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kitne</w:t>
      </w:r>
      <w:proofErr w:type="spellEnd"/>
      <w:r w:rsidRPr="00AE28FB">
        <w:rPr>
          <w:sz w:val="40"/>
        </w:rPr>
        <w:t xml:space="preserve"> posts/lives </w:t>
      </w:r>
      <w:proofErr w:type="spellStart"/>
      <w:r w:rsidRPr="00AE28FB">
        <w:rPr>
          <w:sz w:val="40"/>
        </w:rPr>
        <w:t>kiye</w:t>
      </w:r>
      <w:proofErr w:type="spellEnd"/>
      <w:r w:rsidRPr="00AE28FB">
        <w:rPr>
          <w:sz w:val="40"/>
        </w:rPr>
        <w:t>, engagement (likes, views, comments)</w:t>
      </w:r>
    </w:p>
    <w:p w14:paraId="443ADD4F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Symbol" w:hAnsi="Segoe UI Symbol" w:cs="Segoe UI Symbol"/>
          <w:sz w:val="40"/>
        </w:rPr>
        <w:t>🗣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Communication: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kitni</w:t>
      </w:r>
      <w:proofErr w:type="spellEnd"/>
      <w:r w:rsidRPr="00AE28FB">
        <w:rPr>
          <w:sz w:val="40"/>
        </w:rPr>
        <w:t xml:space="preserve"> proposals </w:t>
      </w:r>
      <w:proofErr w:type="spellStart"/>
      <w:r w:rsidRPr="00AE28FB">
        <w:rPr>
          <w:sz w:val="40"/>
        </w:rPr>
        <w:t>likhi</w:t>
      </w:r>
      <w:proofErr w:type="spellEnd"/>
      <w:r w:rsidRPr="00AE28FB">
        <w:rPr>
          <w:sz w:val="40"/>
        </w:rPr>
        <w:t xml:space="preserve">, </w:t>
      </w:r>
      <w:proofErr w:type="spellStart"/>
      <w:r w:rsidRPr="00AE28FB">
        <w:rPr>
          <w:sz w:val="40"/>
        </w:rPr>
        <w:t>kya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seekha</w:t>
      </w:r>
      <w:proofErr w:type="spellEnd"/>
      <w:r w:rsidRPr="00AE28FB">
        <w:rPr>
          <w:sz w:val="40"/>
        </w:rPr>
        <w:t xml:space="preserve"> (sales skill)</w:t>
      </w:r>
    </w:p>
    <w:p w14:paraId="21490408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💰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Finance: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kitna</w:t>
      </w:r>
      <w:proofErr w:type="spellEnd"/>
      <w:r w:rsidRPr="00AE28FB">
        <w:rPr>
          <w:sz w:val="40"/>
        </w:rPr>
        <w:t xml:space="preserve"> save/invest </w:t>
      </w:r>
      <w:proofErr w:type="spellStart"/>
      <w:r w:rsidRPr="00AE28FB">
        <w:rPr>
          <w:sz w:val="40"/>
        </w:rPr>
        <w:t>kiya</w:t>
      </w:r>
      <w:proofErr w:type="spellEnd"/>
      <w:r w:rsidRPr="00AE28FB">
        <w:rPr>
          <w:sz w:val="40"/>
        </w:rPr>
        <w:t>, new concept learned</w:t>
      </w:r>
    </w:p>
    <w:p w14:paraId="092C62B4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🚀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Achievements:</w:t>
      </w:r>
      <w:r w:rsidRPr="00AE28FB">
        <w:rPr>
          <w:sz w:val="40"/>
        </w:rPr>
        <w:t xml:space="preserve"> 1 line highlight (ex: “Deployed Todo app backend” or “First freelance proposal sent”)</w:t>
      </w:r>
    </w:p>
    <w:p w14:paraId="06D344EC" w14:textId="77777777" w:rsidR="00AE28FB" w:rsidRPr="00AE28FB" w:rsidRDefault="00AE28FB" w:rsidP="00AE28FB">
      <w:pPr>
        <w:numPr>
          <w:ilvl w:val="0"/>
          <w:numId w:val="12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⚡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Next Week Focus:</w:t>
      </w:r>
      <w:r w:rsidRPr="00AE28FB">
        <w:rPr>
          <w:sz w:val="40"/>
        </w:rPr>
        <w:t xml:space="preserve"> Top 3 priorities</w:t>
      </w:r>
    </w:p>
    <w:p w14:paraId="7207C7AE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4FA48566">
          <v:rect id="_x0000_i1063" style="width:0;height:1.5pt" o:hralign="center" o:hrstd="t" o:hr="t" fillcolor="#a0a0a0" stroked="f"/>
        </w:pict>
      </w:r>
    </w:p>
    <w:p w14:paraId="2F845606" w14:textId="77777777" w:rsidR="00AE28FB" w:rsidRPr="00AE28FB" w:rsidRDefault="00AE28FB" w:rsidP="00AE28FB">
      <w:pPr>
        <w:rPr>
          <w:b/>
          <w:bCs/>
          <w:sz w:val="40"/>
        </w:rPr>
      </w:pPr>
      <w:r w:rsidRPr="00AE28FB">
        <w:rPr>
          <w:rFonts w:ascii="Segoe UI Emoji" w:hAnsi="Segoe UI Emoji" w:cs="Segoe UI Emoji"/>
          <w:b/>
          <w:bCs/>
          <w:sz w:val="40"/>
        </w:rPr>
        <w:t>🔹</w:t>
      </w:r>
      <w:r w:rsidRPr="00AE28FB">
        <w:rPr>
          <w:b/>
          <w:bCs/>
          <w:sz w:val="40"/>
        </w:rPr>
        <w:t xml:space="preserve"> 3. Monthly Wealth Report (Big Picture)</w:t>
      </w:r>
    </w:p>
    <w:p w14:paraId="02E4E8BE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t>At end of each month:</w:t>
      </w:r>
    </w:p>
    <w:p w14:paraId="22C17C38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Technical Progress:</w:t>
      </w:r>
      <w:r w:rsidRPr="00AE28FB">
        <w:rPr>
          <w:sz w:val="40"/>
        </w:rPr>
        <w:t xml:space="preserve"> Projects completed (Todo, Blog, E-commerce)</w:t>
      </w:r>
    </w:p>
    <w:p w14:paraId="73C736DA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Portfolio Growth:</w:t>
      </w:r>
      <w:r w:rsidRPr="00AE28FB">
        <w:rPr>
          <w:sz w:val="40"/>
        </w:rPr>
        <w:t xml:space="preserve"> GitHub, website, freelance profiles ready?</w:t>
      </w:r>
    </w:p>
    <w:p w14:paraId="3C90371E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Brand Growth:</w:t>
      </w:r>
      <w:r w:rsidRPr="00AE28FB">
        <w:rPr>
          <w:sz w:val="40"/>
        </w:rPr>
        <w:t xml:space="preserve"> YouTube subs, LinkedIn followers, engagement</w:t>
      </w:r>
    </w:p>
    <w:p w14:paraId="039F3F5C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Communication Growth:</w:t>
      </w:r>
      <w:r w:rsidRPr="00AE28FB">
        <w:rPr>
          <w:sz w:val="40"/>
        </w:rPr>
        <w:t xml:space="preserve"> Comfort in proposals, calls, negotiation</w:t>
      </w:r>
    </w:p>
    <w:p w14:paraId="0F4E6E83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lastRenderedPageBreak/>
        <w:t>✅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Finance Growth:</w:t>
      </w:r>
      <w:r w:rsidRPr="00AE28FB">
        <w:rPr>
          <w:sz w:val="40"/>
        </w:rPr>
        <w:t xml:space="preserve"> Total saved, invested, learned topics</w:t>
      </w:r>
    </w:p>
    <w:p w14:paraId="4EF25302" w14:textId="77777777" w:rsidR="00AE28FB" w:rsidRPr="00AE28FB" w:rsidRDefault="00AE28FB" w:rsidP="00AE28FB">
      <w:pPr>
        <w:numPr>
          <w:ilvl w:val="0"/>
          <w:numId w:val="13"/>
        </w:num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📈</w:t>
      </w:r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Outcome:</w:t>
      </w:r>
      <w:r w:rsidRPr="00AE28FB">
        <w:rPr>
          <w:sz w:val="40"/>
        </w:rPr>
        <w:t xml:space="preserve"> Did you earn money this month? (freelance, digital product, internship)</w:t>
      </w:r>
    </w:p>
    <w:p w14:paraId="41674F24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759E7DDB">
          <v:rect id="_x0000_i1064" style="width:0;height:1.5pt" o:hralign="center" o:hrstd="t" o:hr="t" fillcolor="#a0a0a0" stroked="f"/>
        </w:pict>
      </w:r>
    </w:p>
    <w:p w14:paraId="3353E2A2" w14:textId="77777777" w:rsidR="00AE28FB" w:rsidRPr="00AE28FB" w:rsidRDefault="00AE28FB" w:rsidP="00AE28FB">
      <w:pPr>
        <w:rPr>
          <w:b/>
          <w:bCs/>
          <w:sz w:val="40"/>
        </w:rPr>
      </w:pPr>
      <w:r w:rsidRPr="00AE28FB">
        <w:rPr>
          <w:rFonts w:ascii="Segoe UI Emoji" w:hAnsi="Segoe UI Emoji" w:cs="Segoe UI Emoji"/>
          <w:b/>
          <w:bCs/>
          <w:sz w:val="40"/>
        </w:rPr>
        <w:t>💡</w:t>
      </w:r>
      <w:r w:rsidRPr="00AE28FB">
        <w:rPr>
          <w:b/>
          <w:bCs/>
          <w:sz w:val="40"/>
        </w:rPr>
        <w:t xml:space="preserve"> Tools to Use</w:t>
      </w:r>
    </w:p>
    <w:p w14:paraId="342A306D" w14:textId="77777777" w:rsidR="00AE28FB" w:rsidRPr="00AE28FB" w:rsidRDefault="00AE28FB" w:rsidP="00AE28FB">
      <w:pPr>
        <w:numPr>
          <w:ilvl w:val="0"/>
          <w:numId w:val="14"/>
        </w:numPr>
        <w:rPr>
          <w:sz w:val="40"/>
        </w:rPr>
      </w:pPr>
      <w:r w:rsidRPr="00AE28FB">
        <w:rPr>
          <w:b/>
          <w:bCs/>
          <w:sz w:val="40"/>
        </w:rPr>
        <w:t>Notion</w:t>
      </w:r>
      <w:r w:rsidRPr="00AE28FB">
        <w:rPr>
          <w:sz w:val="40"/>
        </w:rPr>
        <w:t xml:space="preserve"> → For Daily + Weekly + Monthly reports (best for checklists + notes)</w:t>
      </w:r>
    </w:p>
    <w:p w14:paraId="51909BB1" w14:textId="77777777" w:rsidR="00AE28FB" w:rsidRPr="00AE28FB" w:rsidRDefault="00AE28FB" w:rsidP="00AE28FB">
      <w:pPr>
        <w:numPr>
          <w:ilvl w:val="0"/>
          <w:numId w:val="14"/>
        </w:numPr>
        <w:rPr>
          <w:sz w:val="40"/>
        </w:rPr>
      </w:pPr>
      <w:r w:rsidRPr="00AE28FB">
        <w:rPr>
          <w:b/>
          <w:bCs/>
          <w:sz w:val="40"/>
        </w:rPr>
        <w:t>Google Docs</w:t>
      </w:r>
      <w:r w:rsidRPr="00AE28FB">
        <w:rPr>
          <w:sz w:val="40"/>
        </w:rPr>
        <w:t xml:space="preserve"> → For clean written reports (easy to share/print)</w:t>
      </w:r>
    </w:p>
    <w:p w14:paraId="33B1A3D4" w14:textId="77777777" w:rsidR="00AE28FB" w:rsidRPr="00AE28FB" w:rsidRDefault="00AE28FB" w:rsidP="00AE28FB">
      <w:pPr>
        <w:numPr>
          <w:ilvl w:val="0"/>
          <w:numId w:val="14"/>
        </w:numPr>
        <w:rPr>
          <w:sz w:val="40"/>
        </w:rPr>
      </w:pPr>
      <w:r w:rsidRPr="00AE28FB">
        <w:rPr>
          <w:b/>
          <w:bCs/>
          <w:sz w:val="40"/>
        </w:rPr>
        <w:t>Excel/Sheets</w:t>
      </w:r>
      <w:r w:rsidRPr="00AE28FB">
        <w:rPr>
          <w:sz w:val="40"/>
        </w:rPr>
        <w:t xml:space="preserve"> → For finance tracking (income, savings, investment growth)</w:t>
      </w:r>
    </w:p>
    <w:p w14:paraId="40E6BD47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5C4F38A9">
          <v:rect id="_x0000_i1065" style="width:0;height:1.5pt" o:hralign="center" o:hrstd="t" o:hr="t" fillcolor="#a0a0a0" stroked="f"/>
        </w:pict>
      </w:r>
    </w:p>
    <w:p w14:paraId="6EF82EA6" w14:textId="77777777" w:rsidR="00AE28FB" w:rsidRPr="00AE28FB" w:rsidRDefault="00AE28FB" w:rsidP="00AE28FB">
      <w:pPr>
        <w:rPr>
          <w:sz w:val="40"/>
        </w:rPr>
      </w:pPr>
      <w:r w:rsidRPr="00AE28FB">
        <w:rPr>
          <w:rFonts w:ascii="Segoe UI Emoji" w:hAnsi="Segoe UI Emoji" w:cs="Segoe UI Emoji"/>
          <w:sz w:val="40"/>
        </w:rPr>
        <w:t>⚡</w:t>
      </w:r>
      <w:r w:rsidRPr="00AE28FB">
        <w:rPr>
          <w:sz w:val="40"/>
        </w:rPr>
        <w:t xml:space="preserve">Pro Tip: Jab tum </w:t>
      </w:r>
      <w:r w:rsidRPr="00AE28FB">
        <w:rPr>
          <w:b/>
          <w:bCs/>
          <w:sz w:val="40"/>
        </w:rPr>
        <w:t xml:space="preserve">3 months </w:t>
      </w:r>
      <w:proofErr w:type="spellStart"/>
      <w:r w:rsidRPr="00AE28FB">
        <w:rPr>
          <w:b/>
          <w:bCs/>
          <w:sz w:val="40"/>
        </w:rPr>
        <w:t>ke</w:t>
      </w:r>
      <w:proofErr w:type="spellEnd"/>
      <w:r w:rsidRPr="00AE28FB">
        <w:rPr>
          <w:b/>
          <w:bCs/>
          <w:sz w:val="40"/>
        </w:rPr>
        <w:t xml:space="preserve"> reports</w:t>
      </w:r>
      <w:r w:rsidRPr="00AE28FB">
        <w:rPr>
          <w:sz w:val="40"/>
        </w:rPr>
        <w:t xml:space="preserve"> compile </w:t>
      </w:r>
      <w:proofErr w:type="spellStart"/>
      <w:r w:rsidRPr="00AE28FB">
        <w:rPr>
          <w:sz w:val="40"/>
        </w:rPr>
        <w:t>karoge</w:t>
      </w:r>
      <w:proofErr w:type="spellEnd"/>
      <w:r w:rsidRPr="00AE28FB">
        <w:rPr>
          <w:sz w:val="40"/>
        </w:rPr>
        <w:t xml:space="preserve"> → </w:t>
      </w:r>
      <w:proofErr w:type="spellStart"/>
      <w:r w:rsidRPr="00AE28FB">
        <w:rPr>
          <w:sz w:val="40"/>
        </w:rPr>
        <w:t>tumhe</w:t>
      </w:r>
      <w:proofErr w:type="spellEnd"/>
      <w:r w:rsidRPr="00AE28FB">
        <w:rPr>
          <w:sz w:val="40"/>
        </w:rPr>
        <w:t xml:space="preserve"> clearly </w:t>
      </w:r>
      <w:proofErr w:type="spellStart"/>
      <w:r w:rsidRPr="00AE28FB">
        <w:rPr>
          <w:sz w:val="40"/>
        </w:rPr>
        <w:t>dikhega</w:t>
      </w:r>
      <w:proofErr w:type="spellEnd"/>
      <w:r w:rsidRPr="00AE28FB">
        <w:rPr>
          <w:sz w:val="40"/>
        </w:rPr>
        <w:t xml:space="preserve"> ki:</w:t>
      </w:r>
    </w:p>
    <w:p w14:paraId="422278B0" w14:textId="77777777" w:rsidR="00AE28FB" w:rsidRPr="00AE28FB" w:rsidRDefault="00AE28FB" w:rsidP="00AE28FB">
      <w:pPr>
        <w:numPr>
          <w:ilvl w:val="0"/>
          <w:numId w:val="15"/>
        </w:numPr>
        <w:rPr>
          <w:sz w:val="40"/>
        </w:rPr>
      </w:pPr>
      <w:r w:rsidRPr="00AE28FB">
        <w:rPr>
          <w:sz w:val="40"/>
        </w:rPr>
        <w:t xml:space="preserve">Tum </w:t>
      </w:r>
      <w:proofErr w:type="spellStart"/>
      <w:r w:rsidRPr="00AE28FB">
        <w:rPr>
          <w:sz w:val="40"/>
        </w:rPr>
        <w:t>kitne</w:t>
      </w:r>
      <w:proofErr w:type="spellEnd"/>
      <w:r w:rsidRPr="00AE28FB">
        <w:rPr>
          <w:sz w:val="40"/>
        </w:rPr>
        <w:t xml:space="preserve"> projects build </w:t>
      </w:r>
      <w:proofErr w:type="spellStart"/>
      <w:r w:rsidRPr="00AE28FB">
        <w:rPr>
          <w:sz w:val="40"/>
        </w:rPr>
        <w:t>kar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chuke</w:t>
      </w:r>
      <w:proofErr w:type="spellEnd"/>
      <w:r w:rsidRPr="00AE28FB">
        <w:rPr>
          <w:sz w:val="40"/>
        </w:rPr>
        <w:t xml:space="preserve"> ho</w:t>
      </w:r>
    </w:p>
    <w:p w14:paraId="3F7CBE72" w14:textId="77777777" w:rsidR="00AE28FB" w:rsidRPr="00AE28FB" w:rsidRDefault="00AE28FB" w:rsidP="00AE28FB">
      <w:pPr>
        <w:numPr>
          <w:ilvl w:val="0"/>
          <w:numId w:val="15"/>
        </w:numPr>
        <w:rPr>
          <w:sz w:val="40"/>
        </w:rPr>
      </w:pPr>
      <w:proofErr w:type="spellStart"/>
      <w:r w:rsidRPr="00AE28FB">
        <w:rPr>
          <w:sz w:val="40"/>
        </w:rPr>
        <w:t>Tumhari</w:t>
      </w:r>
      <w:proofErr w:type="spellEnd"/>
      <w:r w:rsidRPr="00AE28FB">
        <w:rPr>
          <w:sz w:val="40"/>
        </w:rPr>
        <w:t xml:space="preserve"> branding </w:t>
      </w:r>
      <w:proofErr w:type="spellStart"/>
      <w:r w:rsidRPr="00AE28FB">
        <w:rPr>
          <w:sz w:val="40"/>
        </w:rPr>
        <w:t>kitni</w:t>
      </w:r>
      <w:proofErr w:type="spellEnd"/>
      <w:r w:rsidRPr="00AE28FB">
        <w:rPr>
          <w:sz w:val="40"/>
        </w:rPr>
        <w:t xml:space="preserve"> grow hui</w:t>
      </w:r>
    </w:p>
    <w:p w14:paraId="2FA2F255" w14:textId="77777777" w:rsidR="00AE28FB" w:rsidRPr="00AE28FB" w:rsidRDefault="00AE28FB" w:rsidP="00AE28FB">
      <w:pPr>
        <w:numPr>
          <w:ilvl w:val="0"/>
          <w:numId w:val="15"/>
        </w:numPr>
        <w:rPr>
          <w:sz w:val="40"/>
        </w:rPr>
      </w:pPr>
      <w:proofErr w:type="spellStart"/>
      <w:r w:rsidRPr="00AE28FB">
        <w:rPr>
          <w:sz w:val="40"/>
        </w:rPr>
        <w:t>Tumhare</w:t>
      </w:r>
      <w:proofErr w:type="spellEnd"/>
      <w:r w:rsidRPr="00AE28FB">
        <w:rPr>
          <w:sz w:val="40"/>
        </w:rPr>
        <w:t xml:space="preserve"> finance habits </w:t>
      </w:r>
      <w:proofErr w:type="spellStart"/>
      <w:r w:rsidRPr="00AE28FB">
        <w:rPr>
          <w:sz w:val="40"/>
        </w:rPr>
        <w:t>kaise</w:t>
      </w:r>
      <w:proofErr w:type="spellEnd"/>
      <w:r w:rsidRPr="00AE28FB">
        <w:rPr>
          <w:sz w:val="40"/>
        </w:rPr>
        <w:t xml:space="preserve"> improve ho </w:t>
      </w:r>
      <w:proofErr w:type="spellStart"/>
      <w:r w:rsidRPr="00AE28FB">
        <w:rPr>
          <w:sz w:val="40"/>
        </w:rPr>
        <w:t>rahe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hain</w:t>
      </w:r>
      <w:proofErr w:type="spellEnd"/>
      <w:r w:rsidRPr="00AE28FB">
        <w:rPr>
          <w:sz w:val="40"/>
        </w:rPr>
        <w:br/>
      </w:r>
      <w:r w:rsidRPr="00AE28FB">
        <w:rPr>
          <w:rFonts w:ascii="Segoe UI Emoji" w:hAnsi="Segoe UI Emoji" w:cs="Segoe UI Emoji"/>
          <w:sz w:val="40"/>
        </w:rPr>
        <w:t>👉</w:t>
      </w:r>
      <w:r w:rsidRPr="00AE28FB">
        <w:rPr>
          <w:sz w:val="40"/>
        </w:rPr>
        <w:t xml:space="preserve"> Ye </w:t>
      </w:r>
      <w:proofErr w:type="spellStart"/>
      <w:r w:rsidRPr="00AE28FB">
        <w:rPr>
          <w:sz w:val="40"/>
        </w:rPr>
        <w:t>tumhara</w:t>
      </w:r>
      <w:proofErr w:type="spellEnd"/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roadmap → wealth proof</w:t>
      </w:r>
      <w:r w:rsidRPr="00AE28FB">
        <w:rPr>
          <w:sz w:val="40"/>
        </w:rPr>
        <w:t xml:space="preserve"> ban </w:t>
      </w:r>
      <w:proofErr w:type="spellStart"/>
      <w:r w:rsidRPr="00AE28FB">
        <w:rPr>
          <w:sz w:val="40"/>
        </w:rPr>
        <w:t>jaayega</w:t>
      </w:r>
      <w:proofErr w:type="spellEnd"/>
    </w:p>
    <w:p w14:paraId="19377555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pict w14:anchorId="663DA035">
          <v:rect id="_x0000_i1066" style="width:0;height:1.5pt" o:hralign="center" o:hrstd="t" o:hr="t" fillcolor="#a0a0a0" stroked="f"/>
        </w:pict>
      </w:r>
    </w:p>
    <w:p w14:paraId="7F9CF82B" w14:textId="77777777" w:rsidR="00AE28FB" w:rsidRPr="00AE28FB" w:rsidRDefault="00AE28FB" w:rsidP="00AE28FB">
      <w:pPr>
        <w:rPr>
          <w:sz w:val="40"/>
        </w:rPr>
      </w:pPr>
      <w:r w:rsidRPr="00AE28FB">
        <w:rPr>
          <w:sz w:val="40"/>
        </w:rPr>
        <w:lastRenderedPageBreak/>
        <w:t xml:space="preserve">Boss, </w:t>
      </w:r>
      <w:proofErr w:type="spellStart"/>
      <w:r w:rsidRPr="00AE28FB">
        <w:rPr>
          <w:sz w:val="40"/>
        </w:rPr>
        <w:t>kya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chahte</w:t>
      </w:r>
      <w:proofErr w:type="spellEnd"/>
      <w:r w:rsidRPr="00AE28FB">
        <w:rPr>
          <w:sz w:val="40"/>
        </w:rPr>
        <w:t xml:space="preserve"> ho main </w:t>
      </w:r>
      <w:proofErr w:type="spellStart"/>
      <w:r w:rsidRPr="00AE28FB">
        <w:rPr>
          <w:sz w:val="40"/>
        </w:rPr>
        <w:t>tumhare</w:t>
      </w:r>
      <w:proofErr w:type="spellEnd"/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liye</w:t>
      </w:r>
      <w:proofErr w:type="spellEnd"/>
      <w:r w:rsidRPr="00AE28FB">
        <w:rPr>
          <w:sz w:val="40"/>
        </w:rPr>
        <w:t xml:space="preserve"> </w:t>
      </w:r>
      <w:r w:rsidRPr="00AE28FB">
        <w:rPr>
          <w:b/>
          <w:bCs/>
          <w:sz w:val="40"/>
        </w:rPr>
        <w:t>ready-made Notion Report Template (Daily + Weekly + Monthly)</w:t>
      </w:r>
      <w:r w:rsidRPr="00AE28FB">
        <w:rPr>
          <w:sz w:val="40"/>
        </w:rPr>
        <w:t xml:space="preserve"> </w:t>
      </w:r>
      <w:proofErr w:type="spellStart"/>
      <w:r w:rsidRPr="00AE28FB">
        <w:rPr>
          <w:sz w:val="40"/>
        </w:rPr>
        <w:t>bana</w:t>
      </w:r>
      <w:proofErr w:type="spellEnd"/>
      <w:r w:rsidRPr="00AE28FB">
        <w:rPr>
          <w:sz w:val="40"/>
        </w:rPr>
        <w:t xml:space="preserve"> doon jo tum bas </w:t>
      </w:r>
      <w:proofErr w:type="gramStart"/>
      <w:r w:rsidRPr="00AE28FB">
        <w:rPr>
          <w:sz w:val="40"/>
        </w:rPr>
        <w:t>fill</w:t>
      </w:r>
      <w:proofErr w:type="gramEnd"/>
      <w:r w:rsidRPr="00AE28FB">
        <w:rPr>
          <w:sz w:val="40"/>
        </w:rPr>
        <w:t xml:space="preserve"> karo?</w:t>
      </w:r>
    </w:p>
    <w:p w14:paraId="062B596B" w14:textId="77777777" w:rsidR="008B0AB9" w:rsidRPr="00375C92" w:rsidRDefault="008B0AB9" w:rsidP="00AC10CC">
      <w:pPr>
        <w:rPr>
          <w:sz w:val="40"/>
        </w:rPr>
      </w:pPr>
    </w:p>
    <w:sectPr w:rsidR="008B0AB9" w:rsidRPr="00375C92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CD6DB" w14:textId="77777777" w:rsidR="0065407F" w:rsidRDefault="0065407F" w:rsidP="00A30E50">
      <w:pPr>
        <w:spacing w:after="0" w:line="240" w:lineRule="auto"/>
      </w:pPr>
      <w:r>
        <w:separator/>
      </w:r>
    </w:p>
  </w:endnote>
  <w:endnote w:type="continuationSeparator" w:id="0">
    <w:p w14:paraId="380B8A55" w14:textId="77777777" w:rsidR="0065407F" w:rsidRDefault="0065407F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23E48" w14:textId="77777777" w:rsidR="0065407F" w:rsidRDefault="0065407F" w:rsidP="00A30E50">
      <w:pPr>
        <w:spacing w:after="0" w:line="240" w:lineRule="auto"/>
      </w:pPr>
      <w:r>
        <w:separator/>
      </w:r>
    </w:p>
  </w:footnote>
  <w:footnote w:type="continuationSeparator" w:id="0">
    <w:p w14:paraId="019C993B" w14:textId="77777777" w:rsidR="0065407F" w:rsidRDefault="0065407F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3B80"/>
    <w:multiLevelType w:val="multilevel"/>
    <w:tmpl w:val="C12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45A03"/>
    <w:multiLevelType w:val="multilevel"/>
    <w:tmpl w:val="C7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25620"/>
    <w:multiLevelType w:val="multilevel"/>
    <w:tmpl w:val="98B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954C4"/>
    <w:multiLevelType w:val="multilevel"/>
    <w:tmpl w:val="6DC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91407"/>
    <w:multiLevelType w:val="multilevel"/>
    <w:tmpl w:val="FEE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5"/>
  </w:num>
  <w:num w:numId="2" w16cid:durableId="287592993">
    <w:abstractNumId w:val="4"/>
  </w:num>
  <w:num w:numId="3" w16cid:durableId="1303583060">
    <w:abstractNumId w:val="7"/>
  </w:num>
  <w:num w:numId="4" w16cid:durableId="957024412">
    <w:abstractNumId w:val="6"/>
  </w:num>
  <w:num w:numId="5" w16cid:durableId="1495143294">
    <w:abstractNumId w:val="12"/>
  </w:num>
  <w:num w:numId="6" w16cid:durableId="133715503">
    <w:abstractNumId w:val="14"/>
  </w:num>
  <w:num w:numId="7" w16cid:durableId="1179933081">
    <w:abstractNumId w:val="13"/>
  </w:num>
  <w:num w:numId="8" w16cid:durableId="198590165">
    <w:abstractNumId w:val="1"/>
  </w:num>
  <w:num w:numId="9" w16cid:durableId="962541703">
    <w:abstractNumId w:val="2"/>
  </w:num>
  <w:num w:numId="10" w16cid:durableId="1710376493">
    <w:abstractNumId w:val="8"/>
  </w:num>
  <w:num w:numId="11" w16cid:durableId="63574006">
    <w:abstractNumId w:val="3"/>
  </w:num>
  <w:num w:numId="12" w16cid:durableId="2109887523">
    <w:abstractNumId w:val="9"/>
  </w:num>
  <w:num w:numId="13" w16cid:durableId="918295930">
    <w:abstractNumId w:val="11"/>
  </w:num>
  <w:num w:numId="14" w16cid:durableId="1795253360">
    <w:abstractNumId w:val="0"/>
  </w:num>
  <w:num w:numId="15" w16cid:durableId="116300623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E5734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A4C7A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5407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A3CAE"/>
    <w:rsid w:val="007C4419"/>
    <w:rsid w:val="007D54F9"/>
    <w:rsid w:val="007D6F98"/>
    <w:rsid w:val="007E562E"/>
    <w:rsid w:val="007F3DF7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71605"/>
    <w:rsid w:val="00994982"/>
    <w:rsid w:val="009E498B"/>
    <w:rsid w:val="009F1032"/>
    <w:rsid w:val="009F1A02"/>
    <w:rsid w:val="00A30E50"/>
    <w:rsid w:val="00A31334"/>
    <w:rsid w:val="00A7152A"/>
    <w:rsid w:val="00A75472"/>
    <w:rsid w:val="00A80100"/>
    <w:rsid w:val="00A844A2"/>
    <w:rsid w:val="00AC10CC"/>
    <w:rsid w:val="00AD69C5"/>
    <w:rsid w:val="00AE28FB"/>
    <w:rsid w:val="00B10DC7"/>
    <w:rsid w:val="00B423A1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D21371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178B3"/>
    <w:rsid w:val="00E302B8"/>
    <w:rsid w:val="00E350FA"/>
    <w:rsid w:val="00E4631D"/>
    <w:rsid w:val="00E4755E"/>
    <w:rsid w:val="00E62687"/>
    <w:rsid w:val="00E756F7"/>
    <w:rsid w:val="00E9520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7DA65AC7-B484-4212-8D32-815154F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5758A"/>
    <w:rsid w:val="000763BC"/>
    <w:rsid w:val="000A0EC0"/>
    <w:rsid w:val="000B0C88"/>
    <w:rsid w:val="000B7314"/>
    <w:rsid w:val="000C692F"/>
    <w:rsid w:val="000F663C"/>
    <w:rsid w:val="00184DFA"/>
    <w:rsid w:val="00191601"/>
    <w:rsid w:val="00271D04"/>
    <w:rsid w:val="00276B7C"/>
    <w:rsid w:val="00291CED"/>
    <w:rsid w:val="00331512"/>
    <w:rsid w:val="00332E33"/>
    <w:rsid w:val="00351720"/>
    <w:rsid w:val="003A0922"/>
    <w:rsid w:val="003D6F76"/>
    <w:rsid w:val="003E1BC9"/>
    <w:rsid w:val="0048402F"/>
    <w:rsid w:val="004C3F45"/>
    <w:rsid w:val="00556CDF"/>
    <w:rsid w:val="005D1AC4"/>
    <w:rsid w:val="005D6512"/>
    <w:rsid w:val="006E73F1"/>
    <w:rsid w:val="007031A9"/>
    <w:rsid w:val="007D54F9"/>
    <w:rsid w:val="007D6F98"/>
    <w:rsid w:val="008B6E26"/>
    <w:rsid w:val="008F4704"/>
    <w:rsid w:val="0095348F"/>
    <w:rsid w:val="009745EF"/>
    <w:rsid w:val="009D5C50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D611D"/>
    <w:rsid w:val="00D1435D"/>
    <w:rsid w:val="00D21371"/>
    <w:rsid w:val="00D223A4"/>
    <w:rsid w:val="00D31F11"/>
    <w:rsid w:val="00D7138D"/>
    <w:rsid w:val="00D76BA2"/>
    <w:rsid w:val="00DB0EBC"/>
    <w:rsid w:val="00E178B3"/>
    <w:rsid w:val="00E245C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Day0</Template>
  <TotalTime>1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2</cp:revision>
  <cp:lastPrinted>2025-08-23T10:06:00Z</cp:lastPrinted>
  <dcterms:created xsi:type="dcterms:W3CDTF">2025-09-26T12:52:00Z</dcterms:created>
  <dcterms:modified xsi:type="dcterms:W3CDTF">2025-09-26T12:52:00Z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